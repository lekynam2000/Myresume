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444FEB" w:rsidRPr="00444FEB" w:rsidTr="00BB205A">
        <w:trPr>
          <w:trHeight w:hRule="exact" w:val="1804"/>
        </w:trPr>
        <w:tc>
          <w:tcPr>
            <w:tcW w:w="9360" w:type="dxa"/>
            <w:tcMar>
              <w:top w:w="0" w:type="dxa"/>
              <w:bottom w:w="0" w:type="dxa"/>
            </w:tcMar>
          </w:tcPr>
          <w:p w:rsidR="00692703" w:rsidRPr="00444FEB" w:rsidRDefault="00A721FE" w:rsidP="00913946">
            <w:pPr>
              <w:pStyle w:val="Title"/>
              <w:rPr>
                <w:color w:val="auto"/>
                <w:sz w:val="60"/>
                <w:szCs w:val="60"/>
              </w:rPr>
            </w:pPr>
            <w:r w:rsidRPr="00444FEB">
              <w:rPr>
                <w:color w:val="auto"/>
                <w:sz w:val="60"/>
                <w:szCs w:val="60"/>
              </w:rPr>
              <w:t>Le</w:t>
            </w:r>
            <w:r w:rsidR="00692703" w:rsidRPr="00444FEB">
              <w:rPr>
                <w:color w:val="auto"/>
                <w:sz w:val="60"/>
                <w:szCs w:val="60"/>
              </w:rPr>
              <w:t xml:space="preserve"> </w:t>
            </w:r>
            <w:r w:rsidR="00086047" w:rsidRPr="00444FEB">
              <w:rPr>
                <w:rStyle w:val="IntenseEmphasis"/>
                <w:b w:val="0"/>
                <w:color w:val="auto"/>
                <w:sz w:val="60"/>
                <w:szCs w:val="60"/>
              </w:rPr>
              <w:t>ky nam</w:t>
            </w:r>
          </w:p>
          <w:p w:rsidR="00BB205A" w:rsidRPr="00444FEB" w:rsidRDefault="009A172E" w:rsidP="00A721FE">
            <w:pPr>
              <w:pStyle w:val="ContactInfo"/>
              <w:contextualSpacing w:val="0"/>
              <w:rPr>
                <w:color w:val="auto"/>
              </w:rPr>
            </w:pPr>
            <w:sdt>
              <w:sdtPr>
                <w:rPr>
                  <w:color w:val="auto"/>
                </w:rPr>
                <w:alias w:val="Enter phone:"/>
                <w:tag w:val="Enter phone:"/>
                <w:id w:val="-1993482697"/>
                <w:placeholder>
                  <w:docPart w:val="CBC0068ED6BE46CC90B1A47CBA94E972"/>
                </w:placeholder>
                <w:temporary/>
                <w:showingPlcHdr/>
                <w15:appearance w15:val="hidden"/>
              </w:sdtPr>
              <w:sdtEndPr/>
              <w:sdtContent>
                <w:r w:rsidR="00C57FC6" w:rsidRPr="00444FEB">
                  <w:rPr>
                    <w:color w:val="auto"/>
                  </w:rPr>
                  <w:t>Phone</w:t>
                </w:r>
              </w:sdtContent>
            </w:sdt>
            <w:r w:rsidR="00A721FE" w:rsidRPr="00444FEB">
              <w:rPr>
                <w:color w:val="auto"/>
              </w:rPr>
              <w:t xml:space="preserve">: +6593542903 </w:t>
            </w:r>
            <w:sdt>
              <w:sdtPr>
                <w:rPr>
                  <w:color w:val="auto"/>
                </w:rPr>
                <w:alias w:val="Enter email:"/>
                <w:tag w:val="Enter email:"/>
                <w:id w:val="1154873695"/>
                <w:placeholder>
                  <w:docPart w:val="B9A96CA491624E9FB6DE89FCE3627766"/>
                </w:placeholder>
                <w:temporary/>
                <w:showingPlcHdr/>
                <w15:appearance w15:val="hidden"/>
              </w:sdtPr>
              <w:sdtEndPr/>
              <w:sdtContent>
                <w:r w:rsidR="00C57FC6" w:rsidRPr="00444FEB">
                  <w:rPr>
                    <w:color w:val="auto"/>
                  </w:rPr>
                  <w:t>Email</w:t>
                </w:r>
              </w:sdtContent>
            </w:sdt>
            <w:r w:rsidR="00BB205A" w:rsidRPr="00444FEB">
              <w:rPr>
                <w:color w:val="auto"/>
              </w:rPr>
              <w:t xml:space="preserve">: </w:t>
            </w:r>
            <w:hyperlink r:id="rId7" w:history="1">
              <w:r w:rsidR="00BB205A" w:rsidRPr="00444FEB">
                <w:rPr>
                  <w:rStyle w:val="Hyperlink"/>
                  <w:color w:val="auto"/>
                </w:rPr>
                <w:t>KYNAM001@e.ntu.edu.sg</w:t>
              </w:r>
            </w:hyperlink>
            <w:r w:rsidR="00692703" w:rsidRPr="00444FEB">
              <w:rPr>
                <w:color w:val="auto"/>
              </w:rPr>
              <w:t xml:space="preserve"> </w:t>
            </w:r>
          </w:p>
          <w:p w:rsidR="00A721FE" w:rsidRPr="00444FEB" w:rsidRDefault="00692703" w:rsidP="00A721FE">
            <w:pPr>
              <w:pStyle w:val="ContactInfoEmphasis"/>
              <w:contextualSpacing w:val="0"/>
              <w:rPr>
                <w:color w:val="auto"/>
              </w:rPr>
            </w:pPr>
            <w:r w:rsidRPr="00444FEB">
              <w:rPr>
                <w:color w:val="auto"/>
              </w:rPr>
              <w:t xml:space="preserve"> </w:t>
            </w:r>
            <w:sdt>
              <w:sdtPr>
                <w:rPr>
                  <w:color w:val="auto"/>
                </w:rPr>
                <w:alias w:val="Enter LinkedIn profile:"/>
                <w:tag w:val="Enter LinkedIn profile:"/>
                <w:id w:val="-1332902444"/>
                <w:placeholder>
                  <w:docPart w:val="94D412DC48534A6FB46AFE653AF09FB0"/>
                </w:placeholder>
                <w:temporary/>
                <w:showingPlcHdr/>
                <w15:appearance w15:val="hidden"/>
              </w:sdtPr>
              <w:sdtEndPr/>
              <w:sdtContent>
                <w:r w:rsidR="00C57FC6" w:rsidRPr="00444FEB">
                  <w:rPr>
                    <w:color w:val="auto"/>
                  </w:rPr>
                  <w:t>LinkedIn Profile</w:t>
                </w:r>
              </w:sdtContent>
            </w:sdt>
            <w:r w:rsidR="00BB205A" w:rsidRPr="00444FEB">
              <w:rPr>
                <w:color w:val="auto"/>
              </w:rPr>
              <w:t>:</w:t>
            </w:r>
            <w:r w:rsidR="004B7C89" w:rsidRPr="00444FEB">
              <w:rPr>
                <w:rFonts w:ascii="Segoe UI" w:hAnsi="Segoe UI" w:cs="Segoe UI"/>
                <w:b w:val="0"/>
                <w:color w:val="auto"/>
                <w:bdr w:val="none" w:sz="0" w:space="0" w:color="auto" w:frame="1"/>
                <w:shd w:val="clear" w:color="auto" w:fill="FFFFFF"/>
              </w:rPr>
              <w:t xml:space="preserve"> </w:t>
            </w:r>
            <w:r w:rsidR="004B7C89" w:rsidRPr="008E0479">
              <w:rPr>
                <w:color w:val="0070C0"/>
                <w:u w:val="single"/>
              </w:rPr>
              <w:t>www.linkedin.com/in/lekynam2000</w:t>
            </w:r>
            <w:r w:rsidRPr="00444FEB">
              <w:rPr>
                <w:color w:val="auto"/>
              </w:rPr>
              <w:t xml:space="preserve"> </w:t>
            </w:r>
          </w:p>
          <w:p w:rsidR="00692703" w:rsidRPr="00444FEB" w:rsidRDefault="00692703" w:rsidP="00A721FE">
            <w:pPr>
              <w:pStyle w:val="ContactInfoEmphasis"/>
              <w:contextualSpacing w:val="0"/>
              <w:rPr>
                <w:color w:val="auto"/>
              </w:rPr>
            </w:pPr>
            <w:r w:rsidRPr="00444FEB">
              <w:rPr>
                <w:color w:val="auto"/>
              </w:rPr>
              <w:t xml:space="preserve"> </w:t>
            </w:r>
            <w:r w:rsidR="004B7C89" w:rsidRPr="00444FEB">
              <w:rPr>
                <w:color w:val="auto"/>
              </w:rPr>
              <w:t>Github:</w:t>
            </w:r>
            <w:r w:rsidR="00A721FE" w:rsidRPr="00444FEB">
              <w:rPr>
                <w:color w:val="auto"/>
              </w:rPr>
              <w:t xml:space="preserve"> </w:t>
            </w:r>
            <w:hyperlink r:id="rId8" w:history="1">
              <w:r w:rsidR="00A721FE" w:rsidRPr="008E0479">
                <w:rPr>
                  <w:rStyle w:val="Hyperlink"/>
                  <w:color w:val="0070C0"/>
                </w:rPr>
                <w:t>https://github.com/lekynam2000/</w:t>
              </w:r>
            </w:hyperlink>
          </w:p>
        </w:tc>
      </w:tr>
      <w:tr w:rsidR="00444FEB" w:rsidRPr="00444FEB" w:rsidTr="00692703">
        <w:tc>
          <w:tcPr>
            <w:tcW w:w="9360" w:type="dxa"/>
            <w:tcMar>
              <w:top w:w="432" w:type="dxa"/>
            </w:tcMar>
          </w:tcPr>
          <w:p w:rsidR="00F11D4B" w:rsidRPr="00F11D4B" w:rsidRDefault="008E0479" w:rsidP="00086047">
            <w:pPr>
              <w:contextualSpacing w:val="0"/>
              <w:rPr>
                <w:rFonts w:ascii="Segoe UI" w:hAnsi="Segoe UI" w:cs="Segoe UI"/>
                <w:color w:val="auto"/>
                <w:sz w:val="21"/>
                <w:szCs w:val="21"/>
                <w:bdr w:val="none" w:sz="0" w:space="0" w:color="auto" w:frame="1"/>
                <w:shd w:val="clear" w:color="auto" w:fill="FFFFFF"/>
              </w:rPr>
            </w:pPr>
            <w:r>
              <w:rPr>
                <w:rStyle w:val="lt-line-clampline"/>
              </w:rPr>
              <w:t>I am a student who is passionated in web application design. To pursue my passion, I have learnt both frontend and backend technology on my own. I hope I can get an internship this summer to apply what I learnt in solving a reallife problem as well as gain experience and connect with people who have comment interest.</w:t>
            </w:r>
          </w:p>
        </w:tc>
      </w:tr>
    </w:tbl>
    <w:sdt>
      <w:sdtPr>
        <w:rPr>
          <w:color w:val="auto"/>
        </w:rPr>
        <w:alias w:val="Education:"/>
        <w:tag w:val="Education:"/>
        <w:id w:val="-1908763273"/>
        <w:placeholder>
          <w:docPart w:val="12A9CE2DADF24B95A3647CF52795E8C1"/>
        </w:placeholder>
        <w:temporary/>
        <w:showingPlcHdr/>
        <w15:appearance w15:val="hidden"/>
      </w:sdtPr>
      <w:sdtEndPr/>
      <w:sdtContent>
        <w:p w:rsidR="00DA59AA" w:rsidRPr="00444FEB" w:rsidRDefault="00DA59AA" w:rsidP="0097790C">
          <w:pPr>
            <w:pStyle w:val="Heading1"/>
            <w:rPr>
              <w:color w:val="auto"/>
            </w:rPr>
          </w:pPr>
          <w:r w:rsidRPr="00444FEB">
            <w:rPr>
              <w:color w:val="auto"/>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444FEB" w:rsidRPr="00444FEB" w:rsidTr="00235E51">
        <w:tc>
          <w:tcPr>
            <w:tcW w:w="9290" w:type="dxa"/>
          </w:tcPr>
          <w:p w:rsidR="001D0BF1" w:rsidRPr="00444FEB" w:rsidRDefault="00C60203" w:rsidP="001D0BF1">
            <w:pPr>
              <w:pStyle w:val="Heading3"/>
              <w:contextualSpacing w:val="0"/>
              <w:outlineLvl w:val="2"/>
              <w:rPr>
                <w:color w:val="auto"/>
                <w:sz w:val="24"/>
              </w:rPr>
            </w:pPr>
            <w:r>
              <w:rPr>
                <w:color w:val="auto"/>
                <w:sz w:val="24"/>
              </w:rPr>
              <w:t xml:space="preserve">aug </w:t>
            </w:r>
            <w:r w:rsidR="00A721FE" w:rsidRPr="00444FEB">
              <w:rPr>
                <w:color w:val="auto"/>
                <w:sz w:val="24"/>
              </w:rPr>
              <w:t>2019</w:t>
            </w:r>
            <w:r>
              <w:rPr>
                <w:color w:val="auto"/>
                <w:sz w:val="24"/>
              </w:rPr>
              <w:t xml:space="preserve"> – may 2023 (expected)</w:t>
            </w:r>
          </w:p>
          <w:p w:rsidR="00444FEB" w:rsidRPr="00444FEB" w:rsidRDefault="00A721FE" w:rsidP="001D0BF1">
            <w:pPr>
              <w:pStyle w:val="Heading2"/>
              <w:contextualSpacing w:val="0"/>
              <w:outlineLvl w:val="1"/>
              <w:rPr>
                <w:color w:val="auto"/>
                <w:sz w:val="24"/>
                <w:szCs w:val="24"/>
              </w:rPr>
            </w:pPr>
            <w:r w:rsidRPr="00444FEB">
              <w:rPr>
                <w:color w:val="auto"/>
                <w:sz w:val="24"/>
                <w:szCs w:val="24"/>
              </w:rPr>
              <w:t xml:space="preserve">Electrical and electronic engineering </w:t>
            </w:r>
            <w:r w:rsidR="008E0479">
              <w:rPr>
                <w:color w:val="auto"/>
                <w:sz w:val="24"/>
                <w:szCs w:val="24"/>
              </w:rPr>
              <w:t>year 1</w:t>
            </w:r>
          </w:p>
          <w:p w:rsidR="001D0BF1" w:rsidRPr="00444FEB" w:rsidRDefault="00A721FE" w:rsidP="001D0BF1">
            <w:pPr>
              <w:pStyle w:val="Heading2"/>
              <w:contextualSpacing w:val="0"/>
              <w:outlineLvl w:val="1"/>
              <w:rPr>
                <w:color w:val="auto"/>
                <w:sz w:val="24"/>
                <w:szCs w:val="24"/>
              </w:rPr>
            </w:pPr>
            <w:r w:rsidRPr="00444FEB">
              <w:rPr>
                <w:color w:val="auto"/>
                <w:sz w:val="24"/>
                <w:szCs w:val="24"/>
              </w:rPr>
              <w:t>Nanyang technological University</w:t>
            </w:r>
          </w:p>
          <w:p w:rsidR="007538DC" w:rsidRPr="00444FEB" w:rsidRDefault="00A721FE" w:rsidP="00A721FE">
            <w:pPr>
              <w:contextualSpacing w:val="0"/>
              <w:rPr>
                <w:color w:val="auto"/>
              </w:rPr>
            </w:pPr>
            <w:r w:rsidRPr="00444FEB">
              <w:rPr>
                <w:color w:val="auto"/>
                <w:sz w:val="24"/>
                <w:szCs w:val="24"/>
              </w:rPr>
              <w:t>CGPA: 4.81/5.00</w:t>
            </w:r>
          </w:p>
        </w:tc>
      </w:tr>
      <w:tr w:rsidR="00444FEB" w:rsidRPr="00444FEB" w:rsidTr="00235E51">
        <w:tc>
          <w:tcPr>
            <w:tcW w:w="9290" w:type="dxa"/>
          </w:tcPr>
          <w:p w:rsidR="00444FEB" w:rsidRPr="00444FEB" w:rsidRDefault="00444FEB" w:rsidP="001D0BF1">
            <w:pPr>
              <w:pStyle w:val="Heading3"/>
              <w:outlineLvl w:val="2"/>
              <w:rPr>
                <w:color w:val="auto"/>
                <w:sz w:val="24"/>
              </w:rPr>
            </w:pPr>
          </w:p>
        </w:tc>
      </w:tr>
    </w:tbl>
    <w:p w:rsidR="00235E51" w:rsidRPr="00444FEB" w:rsidRDefault="00235E51" w:rsidP="00235E51">
      <w:pPr>
        <w:pStyle w:val="Heading1"/>
        <w:rPr>
          <w:color w:val="auto"/>
        </w:rPr>
      </w:pPr>
      <w:r w:rsidRPr="00444FEB">
        <w:rPr>
          <w:color w:val="auto"/>
        </w:rPr>
        <w:t>skills</w:t>
      </w:r>
    </w:p>
    <w:p w:rsidR="00235E51" w:rsidRPr="00444FEB" w:rsidRDefault="00235E51" w:rsidP="00235E51">
      <w:pPr>
        <w:pStyle w:val="ListBullet"/>
        <w:rPr>
          <w:color w:val="auto"/>
        </w:rPr>
      </w:pPr>
      <w:r w:rsidRPr="00444FEB">
        <w:rPr>
          <w:color w:val="auto"/>
        </w:rPr>
        <w:t>Understand advanced concepts i</w:t>
      </w:r>
      <w:r w:rsidR="008E0479">
        <w:rPr>
          <w:color w:val="auto"/>
        </w:rPr>
        <w:t>n Javascript: OOP, asynchronous</w:t>
      </w:r>
    </w:p>
    <w:p w:rsidR="00235E51" w:rsidRPr="00444FEB" w:rsidRDefault="00235E51" w:rsidP="00235E51">
      <w:pPr>
        <w:pStyle w:val="ListBullet"/>
        <w:rPr>
          <w:color w:val="auto"/>
        </w:rPr>
      </w:pPr>
      <w:r w:rsidRPr="00444FEB">
        <w:rPr>
          <w:color w:val="auto"/>
        </w:rPr>
        <w:t xml:space="preserve">Have experience with ES6 </w:t>
      </w:r>
      <w:r w:rsidR="008E0479">
        <w:rPr>
          <w:color w:val="auto"/>
        </w:rPr>
        <w:t>Javascript</w:t>
      </w:r>
    </w:p>
    <w:p w:rsidR="00235E51" w:rsidRPr="00444FEB" w:rsidRDefault="00235E51" w:rsidP="00235E51">
      <w:pPr>
        <w:pStyle w:val="ListBullet"/>
        <w:rPr>
          <w:color w:val="auto"/>
        </w:rPr>
      </w:pPr>
      <w:r w:rsidRPr="00444FEB">
        <w:rPr>
          <w:color w:val="auto"/>
        </w:rPr>
        <w:t xml:space="preserve">Have experience with Reactjs, a modern Javascript framework </w:t>
      </w:r>
    </w:p>
    <w:p w:rsidR="00235E51" w:rsidRDefault="00235E51" w:rsidP="00444FEB">
      <w:pPr>
        <w:pStyle w:val="ListBullet"/>
        <w:rPr>
          <w:color w:val="auto"/>
        </w:rPr>
      </w:pPr>
      <w:r w:rsidRPr="00444FEB">
        <w:rPr>
          <w:color w:val="auto"/>
        </w:rPr>
        <w:t>Have event organization and public speaking skill</w:t>
      </w:r>
    </w:p>
    <w:p w:rsidR="00AB551D" w:rsidRDefault="00AB551D" w:rsidP="00444FEB">
      <w:pPr>
        <w:pStyle w:val="ListBullet"/>
        <w:rPr>
          <w:color w:val="auto"/>
        </w:rPr>
      </w:pPr>
      <w:r>
        <w:rPr>
          <w:color w:val="auto"/>
        </w:rPr>
        <w:t>Have experience in writing and interacting with REST API by Nodejs</w:t>
      </w:r>
    </w:p>
    <w:p w:rsidR="00AB551D" w:rsidRPr="00444FEB" w:rsidRDefault="00AB551D" w:rsidP="00AB551D">
      <w:pPr>
        <w:pStyle w:val="ListBullet"/>
        <w:numPr>
          <w:ilvl w:val="0"/>
          <w:numId w:val="0"/>
        </w:numPr>
        <w:ind w:left="360"/>
        <w:rPr>
          <w:color w:val="auto"/>
        </w:rPr>
      </w:pPr>
    </w:p>
    <w:p w:rsidR="00486277" w:rsidRPr="00444FEB" w:rsidRDefault="00235E51" w:rsidP="00486277">
      <w:pPr>
        <w:pStyle w:val="Heading1"/>
        <w:rPr>
          <w:color w:val="auto"/>
        </w:rPr>
      </w:pPr>
      <w:r w:rsidRPr="00444FEB">
        <w:rPr>
          <w:color w:val="auto"/>
        </w:rPr>
        <w:t>technology</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444FEB" w:rsidRPr="00444FEB" w:rsidTr="00CF1A49">
        <w:tc>
          <w:tcPr>
            <w:tcW w:w="4675" w:type="dxa"/>
          </w:tcPr>
          <w:p w:rsidR="001E3120" w:rsidRDefault="00086047" w:rsidP="006E1507">
            <w:pPr>
              <w:pStyle w:val="ListBullet"/>
              <w:contextualSpacing w:val="0"/>
              <w:rPr>
                <w:color w:val="auto"/>
              </w:rPr>
            </w:pPr>
            <w:r w:rsidRPr="00444FEB">
              <w:rPr>
                <w:color w:val="auto"/>
              </w:rPr>
              <w:t>Reactjs</w:t>
            </w:r>
          </w:p>
          <w:p w:rsidR="009B5EE3" w:rsidRPr="00444FEB" w:rsidRDefault="009B5EE3" w:rsidP="006E1507">
            <w:pPr>
              <w:pStyle w:val="ListBullet"/>
              <w:contextualSpacing w:val="0"/>
              <w:rPr>
                <w:color w:val="auto"/>
              </w:rPr>
            </w:pPr>
            <w:r>
              <w:rPr>
                <w:color w:val="auto"/>
              </w:rPr>
              <w:t>Nodejs</w:t>
            </w:r>
          </w:p>
          <w:p w:rsidR="001F4E6D" w:rsidRPr="00444FEB" w:rsidRDefault="00086047" w:rsidP="00086047">
            <w:pPr>
              <w:pStyle w:val="ListBullet"/>
              <w:contextualSpacing w:val="0"/>
              <w:rPr>
                <w:color w:val="auto"/>
              </w:rPr>
            </w:pPr>
            <w:r w:rsidRPr="00444FEB">
              <w:rPr>
                <w:color w:val="auto"/>
              </w:rPr>
              <w:t>Javascript</w:t>
            </w:r>
          </w:p>
          <w:p w:rsidR="00086047" w:rsidRPr="00444FEB" w:rsidRDefault="00086047" w:rsidP="00086047">
            <w:pPr>
              <w:pStyle w:val="ListBullet"/>
              <w:contextualSpacing w:val="0"/>
              <w:rPr>
                <w:color w:val="auto"/>
              </w:rPr>
            </w:pPr>
            <w:r w:rsidRPr="00444FEB">
              <w:rPr>
                <w:color w:val="auto"/>
              </w:rPr>
              <w:t>AdobeXD</w:t>
            </w:r>
          </w:p>
          <w:p w:rsidR="00235E51" w:rsidRDefault="00235E51" w:rsidP="00086047">
            <w:pPr>
              <w:pStyle w:val="ListBullet"/>
              <w:contextualSpacing w:val="0"/>
              <w:rPr>
                <w:color w:val="auto"/>
              </w:rPr>
            </w:pPr>
            <w:r w:rsidRPr="00444FEB">
              <w:rPr>
                <w:color w:val="auto"/>
              </w:rPr>
              <w:t>Git, Github</w:t>
            </w:r>
          </w:p>
          <w:p w:rsidR="009B5EE3" w:rsidRPr="00444FEB" w:rsidRDefault="009B5EE3" w:rsidP="00086047">
            <w:pPr>
              <w:pStyle w:val="ListBullet"/>
              <w:contextualSpacing w:val="0"/>
              <w:rPr>
                <w:color w:val="auto"/>
              </w:rPr>
            </w:pPr>
            <w:r>
              <w:rPr>
                <w:color w:val="auto"/>
              </w:rPr>
              <w:t>MongoDB</w:t>
            </w:r>
          </w:p>
        </w:tc>
        <w:tc>
          <w:tcPr>
            <w:tcW w:w="4675" w:type="dxa"/>
            <w:tcMar>
              <w:left w:w="360" w:type="dxa"/>
            </w:tcMar>
          </w:tcPr>
          <w:p w:rsidR="003A0632" w:rsidRPr="00444FEB" w:rsidRDefault="00086047" w:rsidP="006E1507">
            <w:pPr>
              <w:pStyle w:val="ListBullet"/>
              <w:contextualSpacing w:val="0"/>
              <w:rPr>
                <w:color w:val="auto"/>
              </w:rPr>
            </w:pPr>
            <w:r w:rsidRPr="00444FEB">
              <w:rPr>
                <w:color w:val="auto"/>
              </w:rPr>
              <w:t>HTML, CSS</w:t>
            </w:r>
          </w:p>
          <w:p w:rsidR="001E3120" w:rsidRPr="00444FEB" w:rsidRDefault="00086047" w:rsidP="006E1507">
            <w:pPr>
              <w:pStyle w:val="ListBullet"/>
              <w:contextualSpacing w:val="0"/>
              <w:rPr>
                <w:color w:val="auto"/>
              </w:rPr>
            </w:pPr>
            <w:r w:rsidRPr="00444FEB">
              <w:rPr>
                <w:color w:val="auto"/>
              </w:rPr>
              <w:t>Python</w:t>
            </w:r>
          </w:p>
          <w:p w:rsidR="001E3120" w:rsidRPr="00444FEB" w:rsidRDefault="00086047" w:rsidP="00086047">
            <w:pPr>
              <w:pStyle w:val="ListBullet"/>
              <w:contextualSpacing w:val="0"/>
              <w:rPr>
                <w:color w:val="auto"/>
              </w:rPr>
            </w:pPr>
            <w:r w:rsidRPr="00444FEB">
              <w:rPr>
                <w:color w:val="auto"/>
              </w:rPr>
              <w:t>C</w:t>
            </w:r>
          </w:p>
          <w:p w:rsidR="00086047" w:rsidRDefault="00086047" w:rsidP="00086047">
            <w:pPr>
              <w:pStyle w:val="ListBullet"/>
              <w:contextualSpacing w:val="0"/>
              <w:rPr>
                <w:color w:val="auto"/>
              </w:rPr>
            </w:pPr>
            <w:r w:rsidRPr="00444FEB">
              <w:rPr>
                <w:color w:val="auto"/>
              </w:rPr>
              <w:t>Webpack</w:t>
            </w:r>
          </w:p>
          <w:p w:rsidR="009B5EE3" w:rsidRPr="00444FEB" w:rsidRDefault="009B5EE3" w:rsidP="009B5EE3">
            <w:pPr>
              <w:pStyle w:val="ListBullet"/>
              <w:contextualSpacing w:val="0"/>
              <w:rPr>
                <w:color w:val="auto"/>
              </w:rPr>
            </w:pPr>
            <w:r>
              <w:rPr>
                <w:color w:val="auto"/>
              </w:rPr>
              <w:t>Expressjs</w:t>
            </w:r>
          </w:p>
          <w:p w:rsidR="00086047" w:rsidRPr="00444FEB" w:rsidRDefault="00086047" w:rsidP="00086047">
            <w:pPr>
              <w:pStyle w:val="ListBullet"/>
              <w:numPr>
                <w:ilvl w:val="0"/>
                <w:numId w:val="0"/>
              </w:numPr>
              <w:ind w:left="360"/>
              <w:contextualSpacing w:val="0"/>
              <w:rPr>
                <w:color w:val="auto"/>
              </w:rPr>
            </w:pPr>
          </w:p>
        </w:tc>
      </w:tr>
    </w:tbl>
    <w:p w:rsidR="00AD782D" w:rsidRPr="00444FEB" w:rsidRDefault="00086047" w:rsidP="0062312F">
      <w:pPr>
        <w:pStyle w:val="Heading1"/>
        <w:rPr>
          <w:color w:val="auto"/>
        </w:rPr>
      </w:pPr>
      <w:r w:rsidRPr="00444FEB">
        <w:rPr>
          <w:color w:val="auto"/>
        </w:rPr>
        <w:t>Language</w:t>
      </w:r>
    </w:p>
    <w:p w:rsidR="00086047" w:rsidRPr="00444FEB" w:rsidRDefault="00086047" w:rsidP="00086047">
      <w:pPr>
        <w:pStyle w:val="Heading4"/>
        <w:keepNext w:val="0"/>
        <w:keepLines w:val="0"/>
        <w:numPr>
          <w:ilvl w:val="0"/>
          <w:numId w:val="15"/>
        </w:numPr>
        <w:spacing w:before="0"/>
        <w:ind w:left="0"/>
        <w:textAlignment w:val="baseline"/>
        <w:rPr>
          <w:rFonts w:ascii="Segoe UI" w:hAnsi="Segoe UI" w:cs="Segoe UI"/>
          <w:color w:val="auto"/>
        </w:rPr>
      </w:pPr>
      <w:r w:rsidRPr="00444FEB">
        <w:rPr>
          <w:rFonts w:ascii="Segoe UI" w:hAnsi="Segoe UI" w:cs="Segoe UI"/>
          <w:color w:val="auto"/>
        </w:rPr>
        <w:t>English</w:t>
      </w:r>
    </w:p>
    <w:p w:rsidR="00086047" w:rsidRPr="00444FEB" w:rsidRDefault="00086047" w:rsidP="00086047">
      <w:pPr>
        <w:pStyle w:val="pv-accomplishment-entityproficiency"/>
        <w:spacing w:before="0" w:beforeAutospacing="0" w:after="0" w:afterAutospacing="0"/>
        <w:textAlignment w:val="baseline"/>
        <w:rPr>
          <w:rFonts w:ascii="Segoe UI" w:hAnsi="Segoe UI" w:cs="Segoe UI"/>
          <w:sz w:val="18"/>
          <w:szCs w:val="18"/>
        </w:rPr>
      </w:pPr>
      <w:r w:rsidRPr="00444FEB">
        <w:rPr>
          <w:rFonts w:ascii="Segoe UI" w:hAnsi="Segoe UI" w:cs="Segoe UI"/>
          <w:sz w:val="18"/>
          <w:szCs w:val="18"/>
        </w:rPr>
        <w:t>Professional working proficiency</w:t>
      </w:r>
    </w:p>
    <w:p w:rsidR="00086047" w:rsidRPr="00444FEB" w:rsidRDefault="00086047" w:rsidP="00086047">
      <w:pPr>
        <w:pStyle w:val="Heading4"/>
        <w:keepNext w:val="0"/>
        <w:keepLines w:val="0"/>
        <w:numPr>
          <w:ilvl w:val="0"/>
          <w:numId w:val="15"/>
        </w:numPr>
        <w:spacing w:before="0"/>
        <w:ind w:left="0"/>
        <w:textAlignment w:val="baseline"/>
        <w:rPr>
          <w:rFonts w:ascii="Segoe UI" w:hAnsi="Segoe UI" w:cs="Segoe UI"/>
          <w:color w:val="auto"/>
          <w:sz w:val="24"/>
          <w:szCs w:val="24"/>
        </w:rPr>
      </w:pPr>
      <w:r w:rsidRPr="00444FEB">
        <w:rPr>
          <w:rFonts w:ascii="Segoe UI" w:hAnsi="Segoe UI" w:cs="Segoe UI"/>
          <w:color w:val="auto"/>
        </w:rPr>
        <w:t>Vietnamese</w:t>
      </w:r>
    </w:p>
    <w:p w:rsidR="00086047" w:rsidRPr="00444FEB" w:rsidRDefault="00086047" w:rsidP="00086047">
      <w:pPr>
        <w:pStyle w:val="pv-accomplishment-entityproficiency"/>
        <w:spacing w:before="0" w:beforeAutospacing="0" w:after="0" w:afterAutospacing="0"/>
        <w:textAlignment w:val="baseline"/>
        <w:rPr>
          <w:rFonts w:ascii="Segoe UI" w:hAnsi="Segoe UI" w:cs="Segoe UI"/>
          <w:sz w:val="18"/>
          <w:szCs w:val="18"/>
        </w:rPr>
      </w:pPr>
      <w:r w:rsidRPr="00444FEB">
        <w:rPr>
          <w:rFonts w:ascii="Segoe UI" w:hAnsi="Segoe UI" w:cs="Segoe UI"/>
          <w:sz w:val="18"/>
          <w:szCs w:val="18"/>
        </w:rPr>
        <w:t>Native or bilingual proficiency</w:t>
      </w:r>
    </w:p>
    <w:p w:rsidR="00235E51" w:rsidRPr="00444FEB" w:rsidRDefault="00235E51" w:rsidP="00235E51">
      <w:pPr>
        <w:pStyle w:val="Heading1"/>
        <w:rPr>
          <w:color w:val="auto"/>
        </w:rPr>
      </w:pPr>
      <w:r w:rsidRPr="00444FEB">
        <w:rPr>
          <w:color w:val="auto"/>
        </w:rPr>
        <w:lastRenderedPageBreak/>
        <w:t>projects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444FEB" w:rsidRPr="00444FEB" w:rsidTr="00235E51">
        <w:tc>
          <w:tcPr>
            <w:tcW w:w="9290" w:type="dxa"/>
          </w:tcPr>
          <w:p w:rsidR="00235E51" w:rsidRPr="00444FEB" w:rsidRDefault="00235E51" w:rsidP="004A009A">
            <w:pPr>
              <w:pStyle w:val="Heading2"/>
              <w:contextualSpacing w:val="0"/>
              <w:outlineLvl w:val="1"/>
              <w:rPr>
                <w:color w:val="auto"/>
              </w:rPr>
            </w:pPr>
            <w:r w:rsidRPr="00444FEB">
              <w:rPr>
                <w:color w:val="auto"/>
              </w:rPr>
              <w:t>snakegame</w:t>
            </w:r>
          </w:p>
          <w:p w:rsidR="00235E51" w:rsidRDefault="00235E51" w:rsidP="004A009A">
            <w:pPr>
              <w:contextualSpacing w:val="0"/>
              <w:rPr>
                <w:color w:val="auto"/>
              </w:rPr>
            </w:pPr>
            <w:r w:rsidRPr="00444FEB">
              <w:rPr>
                <w:color w:val="auto"/>
              </w:rPr>
              <w:t>A traditional snake game with small modification that allow 2 players</w:t>
            </w:r>
          </w:p>
          <w:p w:rsidR="00D5423D" w:rsidRDefault="00D5423D" w:rsidP="004A009A">
            <w:pPr>
              <w:contextualSpacing w:val="0"/>
              <w:rPr>
                <w:color w:val="auto"/>
              </w:rPr>
            </w:pPr>
            <w:r>
              <w:rPr>
                <w:color w:val="auto"/>
              </w:rPr>
              <w:t>Technology: Javascript, P5.js</w:t>
            </w:r>
          </w:p>
          <w:p w:rsidR="00D5423D" w:rsidRPr="00444FEB" w:rsidRDefault="00D5423D" w:rsidP="004A009A">
            <w:pPr>
              <w:contextualSpacing w:val="0"/>
              <w:rPr>
                <w:color w:val="auto"/>
              </w:rPr>
            </w:pPr>
            <w:r w:rsidRPr="00D5423D">
              <w:rPr>
                <w:color w:val="000000" w:themeColor="text1"/>
              </w:rPr>
              <w:t>Link:</w:t>
            </w:r>
            <w:r>
              <w:t xml:space="preserve"> </w:t>
            </w:r>
            <w:hyperlink r:id="rId9" w:history="1">
              <w:r>
                <w:rPr>
                  <w:rStyle w:val="Hyperlink"/>
                </w:rPr>
                <w:t>https://github.com/lekynam2000/Snake</w:t>
              </w:r>
            </w:hyperlink>
          </w:p>
        </w:tc>
      </w:tr>
      <w:tr w:rsidR="00444FEB" w:rsidRPr="00444FEB" w:rsidTr="00235E51">
        <w:tc>
          <w:tcPr>
            <w:tcW w:w="9290" w:type="dxa"/>
            <w:tcMar>
              <w:top w:w="216" w:type="dxa"/>
            </w:tcMar>
          </w:tcPr>
          <w:p w:rsidR="00235E51" w:rsidRPr="00444FEB" w:rsidRDefault="00235E51" w:rsidP="004A009A">
            <w:pPr>
              <w:pStyle w:val="Heading3"/>
              <w:contextualSpacing w:val="0"/>
              <w:outlineLvl w:val="2"/>
              <w:rPr>
                <w:color w:val="auto"/>
              </w:rPr>
            </w:pPr>
          </w:p>
          <w:p w:rsidR="00235E51" w:rsidRPr="00444FEB" w:rsidRDefault="00235E51" w:rsidP="004A009A">
            <w:pPr>
              <w:pStyle w:val="Heading2"/>
              <w:contextualSpacing w:val="0"/>
              <w:outlineLvl w:val="1"/>
              <w:rPr>
                <w:color w:val="auto"/>
              </w:rPr>
            </w:pPr>
            <w:r w:rsidRPr="00444FEB">
              <w:rPr>
                <w:color w:val="auto"/>
              </w:rPr>
              <w:t>Sudoku Solver</w:t>
            </w:r>
          </w:p>
          <w:p w:rsidR="00235E51" w:rsidRDefault="00235E51" w:rsidP="004A009A">
            <w:pPr>
              <w:rPr>
                <w:color w:val="auto"/>
              </w:rPr>
            </w:pPr>
            <w:r w:rsidRPr="00444FEB">
              <w:rPr>
                <w:color w:val="auto"/>
              </w:rPr>
              <w:t>A React app that help solving sudoku</w:t>
            </w:r>
          </w:p>
          <w:p w:rsidR="00D5423D" w:rsidRDefault="00D5423D" w:rsidP="004A009A">
            <w:pPr>
              <w:rPr>
                <w:color w:val="auto"/>
              </w:rPr>
            </w:pPr>
            <w:r>
              <w:rPr>
                <w:color w:val="auto"/>
              </w:rPr>
              <w:t>Technology: Reactjs</w:t>
            </w:r>
          </w:p>
          <w:p w:rsidR="00D5423D" w:rsidRDefault="00D5423D" w:rsidP="004A009A">
            <w:r>
              <w:rPr>
                <w:color w:val="auto"/>
              </w:rPr>
              <w:t xml:space="preserve">Link: </w:t>
            </w:r>
            <w:hyperlink r:id="rId10" w:history="1">
              <w:r>
                <w:rPr>
                  <w:rStyle w:val="Hyperlink"/>
                </w:rPr>
                <w:t>https://github.com/lekynam2000/Sudoku-Solver</w:t>
              </w:r>
            </w:hyperlink>
          </w:p>
          <w:p w:rsidR="00D5423D" w:rsidRDefault="00D5423D" w:rsidP="004A009A"/>
          <w:p w:rsidR="00D5423D" w:rsidRPr="00444FEB" w:rsidRDefault="00D5423D" w:rsidP="00D5423D">
            <w:pPr>
              <w:pStyle w:val="Heading2"/>
              <w:contextualSpacing w:val="0"/>
              <w:outlineLvl w:val="1"/>
              <w:rPr>
                <w:color w:val="auto"/>
              </w:rPr>
            </w:pPr>
            <w:r>
              <w:rPr>
                <w:color w:val="auto"/>
              </w:rPr>
              <w:t>Prime matrix</w:t>
            </w:r>
          </w:p>
          <w:p w:rsidR="00D5423D" w:rsidRDefault="00D5423D" w:rsidP="00D5423D">
            <w:pPr>
              <w:rPr>
                <w:color w:val="auto"/>
              </w:rPr>
            </w:pPr>
            <w:r>
              <w:rPr>
                <w:color w:val="auto"/>
              </w:rPr>
              <w:t xml:space="preserve">A mathematical game with the idea from a Chinese show named Super Brain. </w:t>
            </w:r>
          </w:p>
          <w:p w:rsidR="00D5423D" w:rsidRDefault="00D5423D" w:rsidP="00D5423D">
            <w:pPr>
              <w:rPr>
                <w:color w:val="auto"/>
              </w:rPr>
            </w:pPr>
            <w:r>
              <w:rPr>
                <w:color w:val="auto"/>
              </w:rPr>
              <w:t xml:space="preserve">Link to video: </w:t>
            </w:r>
            <w:hyperlink r:id="rId11" w:history="1">
              <w:r w:rsidRPr="007021C9">
                <w:rPr>
                  <w:rStyle w:val="Hyperlink"/>
                </w:rPr>
                <w:t>https://youtu.be/RIxV2HuBEFg</w:t>
              </w:r>
            </w:hyperlink>
            <w:r>
              <w:rPr>
                <w:color w:val="auto"/>
              </w:rPr>
              <w:t xml:space="preserve"> </w:t>
            </w:r>
          </w:p>
          <w:p w:rsidR="00D5423D" w:rsidRDefault="00D5423D" w:rsidP="00D5423D">
            <w:pPr>
              <w:rPr>
                <w:color w:val="auto"/>
              </w:rPr>
            </w:pPr>
            <w:r>
              <w:rPr>
                <w:color w:val="auto"/>
              </w:rPr>
              <w:t>Technology: Reactjs</w:t>
            </w:r>
          </w:p>
          <w:p w:rsidR="00D5423D" w:rsidRDefault="00D5423D" w:rsidP="00D5423D">
            <w:pPr>
              <w:rPr>
                <w:rStyle w:val="Hyperlink"/>
              </w:rPr>
            </w:pPr>
            <w:r>
              <w:rPr>
                <w:color w:val="auto"/>
              </w:rPr>
              <w:t xml:space="preserve">Link: </w:t>
            </w:r>
            <w:hyperlink r:id="rId12" w:history="1">
              <w:r>
                <w:rPr>
                  <w:rStyle w:val="Hyperlink"/>
                </w:rPr>
                <w:t>https://github.com/lekynam2000/Sudoku-Solver</w:t>
              </w:r>
            </w:hyperlink>
          </w:p>
          <w:p w:rsidR="009B5EE3" w:rsidRDefault="009B5EE3" w:rsidP="00D5423D"/>
          <w:p w:rsidR="009B5EE3" w:rsidRPr="00444FEB" w:rsidRDefault="009B5EE3" w:rsidP="009B5EE3">
            <w:pPr>
              <w:pStyle w:val="Heading2"/>
              <w:contextualSpacing w:val="0"/>
              <w:outlineLvl w:val="1"/>
              <w:rPr>
                <w:color w:val="auto"/>
              </w:rPr>
            </w:pPr>
            <w:r>
              <w:rPr>
                <w:color w:val="auto"/>
              </w:rPr>
              <w:t>EXPert++</w:t>
            </w:r>
          </w:p>
          <w:p w:rsidR="009B5EE3" w:rsidRDefault="009B5EE3" w:rsidP="009B5EE3">
            <w:pPr>
              <w:rPr>
                <w:color w:val="auto"/>
              </w:rPr>
            </w:pPr>
            <w:r>
              <w:rPr>
                <w:color w:val="auto"/>
              </w:rPr>
              <w:t xml:space="preserve">A fullstack app that use Reactjs and Redux in the Frontend, Nodejs and Expressjs as the Backend. The app aims to help Client find an Expert to help them in their project. </w:t>
            </w:r>
          </w:p>
          <w:p w:rsidR="009B5EE3" w:rsidRDefault="009B5EE3" w:rsidP="009B5EE3">
            <w:pPr>
              <w:rPr>
                <w:color w:val="auto"/>
              </w:rPr>
            </w:pPr>
            <w:r>
              <w:rPr>
                <w:color w:val="auto"/>
              </w:rPr>
              <w:t>Technology: Reactjs, Redux, Nodejs, Express.</w:t>
            </w:r>
          </w:p>
          <w:p w:rsidR="00D5423D" w:rsidRDefault="009B5EE3" w:rsidP="004A009A">
            <w:r>
              <w:rPr>
                <w:color w:val="auto"/>
              </w:rPr>
              <w:t xml:space="preserve">Link: </w:t>
            </w:r>
            <w:hyperlink r:id="rId13" w:history="1">
              <w:r w:rsidR="002A0D31">
                <w:rPr>
                  <w:rStyle w:val="Hyperlink"/>
                </w:rPr>
                <w:t>https://github.com/lekynam2000/RefferalNetworkproject</w:t>
              </w:r>
            </w:hyperlink>
          </w:p>
          <w:p w:rsidR="002A0D31" w:rsidRPr="00444FEB" w:rsidRDefault="002A0D31" w:rsidP="004A009A">
            <w:pPr>
              <w:rPr>
                <w:color w:val="auto"/>
              </w:rPr>
            </w:pPr>
            <w:r>
              <w:t>Branch: expert++v2</w:t>
            </w:r>
            <w:bookmarkStart w:id="0" w:name="_GoBack"/>
            <w:bookmarkEnd w:id="0"/>
          </w:p>
        </w:tc>
      </w:tr>
    </w:tbl>
    <w:p w:rsidR="00235E51" w:rsidRPr="00444FEB" w:rsidRDefault="009B5EE3" w:rsidP="00086047">
      <w:pPr>
        <w:pStyle w:val="pv-accomplishment-entityproficiency"/>
        <w:spacing w:before="0" w:beforeAutospacing="0" w:after="0" w:afterAutospacing="0"/>
        <w:textAlignment w:val="baseline"/>
        <w:rPr>
          <w:rFonts w:ascii="Segoe UI" w:hAnsi="Segoe UI" w:cs="Segoe UI"/>
          <w:sz w:val="18"/>
          <w:szCs w:val="18"/>
        </w:rPr>
      </w:pPr>
      <w:r>
        <w:rPr>
          <w:rFonts w:ascii="Segoe UI" w:hAnsi="Segoe UI" w:cs="Segoe UI"/>
          <w:sz w:val="18"/>
          <w:szCs w:val="18"/>
        </w:rPr>
        <w:tab/>
      </w:r>
    </w:p>
    <w:p w:rsidR="00A721FE" w:rsidRPr="00444FEB" w:rsidRDefault="00235E51" w:rsidP="00A721FE">
      <w:pPr>
        <w:pStyle w:val="Heading1"/>
        <w:rPr>
          <w:color w:val="auto"/>
        </w:rPr>
      </w:pPr>
      <w:r w:rsidRPr="00444FEB">
        <w:rPr>
          <w:color w:val="auto"/>
        </w:rPr>
        <w:t>extracurricular activities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444FEB" w:rsidRPr="00444FEB" w:rsidTr="004A009A">
        <w:tc>
          <w:tcPr>
            <w:tcW w:w="9355" w:type="dxa"/>
          </w:tcPr>
          <w:p w:rsidR="00A721FE" w:rsidRDefault="008E0479" w:rsidP="004A009A">
            <w:pPr>
              <w:pStyle w:val="Heading2"/>
              <w:contextualSpacing w:val="0"/>
              <w:outlineLvl w:val="1"/>
              <w:rPr>
                <w:color w:val="auto"/>
              </w:rPr>
            </w:pPr>
            <w:r>
              <w:rPr>
                <w:color w:val="auto"/>
              </w:rPr>
              <w:t xml:space="preserve">member of Talent management </w:t>
            </w:r>
          </w:p>
          <w:p w:rsidR="008E0479" w:rsidRPr="00444FEB" w:rsidRDefault="008E0479" w:rsidP="004A009A">
            <w:pPr>
              <w:pStyle w:val="Heading2"/>
              <w:contextualSpacing w:val="0"/>
              <w:outlineLvl w:val="1"/>
              <w:rPr>
                <w:color w:val="auto"/>
              </w:rPr>
            </w:pPr>
            <w:r>
              <w:rPr>
                <w:color w:val="auto"/>
              </w:rPr>
              <w:t>aisec</w:t>
            </w:r>
          </w:p>
          <w:p w:rsidR="00A721FE" w:rsidRPr="00444FEB" w:rsidRDefault="00235E51" w:rsidP="00086047">
            <w:pPr>
              <w:contextualSpacing w:val="0"/>
              <w:rPr>
                <w:color w:val="auto"/>
              </w:rPr>
            </w:pPr>
            <w:r w:rsidRPr="00444FEB">
              <w:rPr>
                <w:color w:val="auto"/>
              </w:rPr>
              <w:t>Working as</w:t>
            </w:r>
            <w:r w:rsidR="008E0479">
              <w:rPr>
                <w:color w:val="auto"/>
              </w:rPr>
              <w:t xml:space="preserve"> a member in Talent Management Department</w:t>
            </w:r>
            <w:r w:rsidR="00444FEB">
              <w:rPr>
                <w:color w:val="auto"/>
              </w:rPr>
              <w:t xml:space="preserve"> in AIESEC, which is an international club which is present in 126 countries in the world. Promoting leadership is the mission of AISEC</w:t>
            </w:r>
          </w:p>
        </w:tc>
      </w:tr>
      <w:tr w:rsidR="00444FEB" w:rsidRPr="00444FEB" w:rsidTr="004A009A">
        <w:tc>
          <w:tcPr>
            <w:tcW w:w="9355" w:type="dxa"/>
            <w:tcMar>
              <w:top w:w="216" w:type="dxa"/>
            </w:tcMar>
          </w:tcPr>
          <w:p w:rsidR="00A721FE" w:rsidRPr="00444FEB" w:rsidRDefault="00A721FE" w:rsidP="004A009A">
            <w:pPr>
              <w:pStyle w:val="Heading3"/>
              <w:contextualSpacing w:val="0"/>
              <w:outlineLvl w:val="2"/>
              <w:rPr>
                <w:color w:val="auto"/>
              </w:rPr>
            </w:pPr>
          </w:p>
          <w:p w:rsidR="00A721FE" w:rsidRDefault="008E0479" w:rsidP="004A009A">
            <w:pPr>
              <w:pStyle w:val="Heading2"/>
              <w:contextualSpacing w:val="0"/>
              <w:outlineLvl w:val="1"/>
              <w:rPr>
                <w:color w:val="auto"/>
              </w:rPr>
            </w:pPr>
            <w:r>
              <w:rPr>
                <w:color w:val="auto"/>
              </w:rPr>
              <w:t>head of operation and management</w:t>
            </w:r>
          </w:p>
          <w:p w:rsidR="008E0479" w:rsidRPr="00444FEB" w:rsidRDefault="008E0479" w:rsidP="004A009A">
            <w:pPr>
              <w:pStyle w:val="Heading2"/>
              <w:contextualSpacing w:val="0"/>
              <w:outlineLvl w:val="1"/>
              <w:rPr>
                <w:color w:val="auto"/>
              </w:rPr>
            </w:pPr>
            <w:r>
              <w:rPr>
                <w:color w:val="auto"/>
              </w:rPr>
              <w:t>Freshman orientation camp</w:t>
            </w:r>
          </w:p>
          <w:p w:rsidR="00A721FE" w:rsidRPr="00444FEB" w:rsidRDefault="00235E51" w:rsidP="00086047">
            <w:pPr>
              <w:rPr>
                <w:color w:val="auto"/>
              </w:rPr>
            </w:pPr>
            <w:r w:rsidRPr="00444FEB">
              <w:rPr>
                <w:color w:val="auto"/>
              </w:rPr>
              <w:t>Lead of a department, in charge of organising Freshman Orientation Camp for Vietnamese freshman.</w:t>
            </w:r>
          </w:p>
        </w:tc>
      </w:tr>
    </w:tbl>
    <w:p w:rsidR="00A721FE" w:rsidRPr="00444FEB" w:rsidRDefault="00A721FE" w:rsidP="006E1507">
      <w:pPr>
        <w:rPr>
          <w:color w:val="auto"/>
        </w:rPr>
      </w:pPr>
    </w:p>
    <w:sectPr w:rsidR="00A721FE" w:rsidRPr="00444FEB" w:rsidSect="005A1B10">
      <w:footerReference w:type="default" r:id="rId14"/>
      <w:headerReference w:type="first" r:id="rId15"/>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72E" w:rsidRDefault="009A172E" w:rsidP="0068194B">
      <w:r>
        <w:separator/>
      </w:r>
    </w:p>
    <w:p w:rsidR="009A172E" w:rsidRDefault="009A172E"/>
    <w:p w:rsidR="009A172E" w:rsidRDefault="009A172E"/>
  </w:endnote>
  <w:endnote w:type="continuationSeparator" w:id="0">
    <w:p w:rsidR="009A172E" w:rsidRDefault="009A172E" w:rsidP="0068194B">
      <w:r>
        <w:continuationSeparator/>
      </w:r>
    </w:p>
    <w:p w:rsidR="009A172E" w:rsidRDefault="009A172E"/>
    <w:p w:rsidR="009A172E" w:rsidRDefault="009A17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0D3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72E" w:rsidRDefault="009A172E" w:rsidP="0068194B">
      <w:r>
        <w:separator/>
      </w:r>
    </w:p>
    <w:p w:rsidR="009A172E" w:rsidRDefault="009A172E"/>
    <w:p w:rsidR="009A172E" w:rsidRDefault="009A172E"/>
  </w:footnote>
  <w:footnote w:type="continuationSeparator" w:id="0">
    <w:p w:rsidR="009A172E" w:rsidRDefault="009A172E" w:rsidP="0068194B">
      <w:r>
        <w:continuationSeparator/>
      </w:r>
    </w:p>
    <w:p w:rsidR="009A172E" w:rsidRDefault="009A172E"/>
    <w:p w:rsidR="009A172E" w:rsidRDefault="009A172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F51BA9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00E24446"/>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0153473"/>
    <w:multiLevelType w:val="multilevel"/>
    <w:tmpl w:val="CE0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5CF2160"/>
    <w:multiLevelType w:val="multilevel"/>
    <w:tmpl w:val="489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05EE6"/>
    <w:multiLevelType w:val="hybridMultilevel"/>
    <w:tmpl w:val="D63A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AED4DFC"/>
    <w:multiLevelType w:val="multilevel"/>
    <w:tmpl w:val="F92E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10DD5"/>
    <w:multiLevelType w:val="hybridMultilevel"/>
    <w:tmpl w:val="BAF6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4"/>
  </w:num>
  <w:num w:numId="8">
    <w:abstractNumId w:val="2"/>
  </w:num>
  <w:num w:numId="9">
    <w:abstractNumId w:val="17"/>
  </w:num>
  <w:num w:numId="10">
    <w:abstractNumId w:val="5"/>
  </w:num>
  <w:num w:numId="11">
    <w:abstractNumId w:val="4"/>
  </w:num>
  <w:num w:numId="12">
    <w:abstractNumId w:val="1"/>
  </w:num>
  <w:num w:numId="13">
    <w:abstractNumId w:val="0"/>
  </w:num>
  <w:num w:numId="14">
    <w:abstractNumId w:val="16"/>
  </w:num>
  <w:num w:numId="15">
    <w:abstractNumId w:val="15"/>
  </w:num>
  <w:num w:numId="16">
    <w:abstractNumId w:val="10"/>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5A"/>
    <w:rsid w:val="000001EF"/>
    <w:rsid w:val="00007322"/>
    <w:rsid w:val="00007728"/>
    <w:rsid w:val="00024584"/>
    <w:rsid w:val="00024730"/>
    <w:rsid w:val="00055E95"/>
    <w:rsid w:val="0007021F"/>
    <w:rsid w:val="00086047"/>
    <w:rsid w:val="000B2BA5"/>
    <w:rsid w:val="000F2F8C"/>
    <w:rsid w:val="0010006E"/>
    <w:rsid w:val="001045A8"/>
    <w:rsid w:val="00114A91"/>
    <w:rsid w:val="001427E1"/>
    <w:rsid w:val="00163668"/>
    <w:rsid w:val="00171566"/>
    <w:rsid w:val="00174676"/>
    <w:rsid w:val="001755A8"/>
    <w:rsid w:val="00184014"/>
    <w:rsid w:val="00192008"/>
    <w:rsid w:val="001B4BEE"/>
    <w:rsid w:val="001C0E68"/>
    <w:rsid w:val="001C4B6F"/>
    <w:rsid w:val="001D0BF1"/>
    <w:rsid w:val="001E3120"/>
    <w:rsid w:val="001E7E0C"/>
    <w:rsid w:val="001F0BB0"/>
    <w:rsid w:val="001F4E6D"/>
    <w:rsid w:val="001F6140"/>
    <w:rsid w:val="00203573"/>
    <w:rsid w:val="0020597D"/>
    <w:rsid w:val="00213B4C"/>
    <w:rsid w:val="002253B0"/>
    <w:rsid w:val="00235E51"/>
    <w:rsid w:val="00236D54"/>
    <w:rsid w:val="00240478"/>
    <w:rsid w:val="00241D8C"/>
    <w:rsid w:val="00241FDB"/>
    <w:rsid w:val="0024720C"/>
    <w:rsid w:val="002617AE"/>
    <w:rsid w:val="002638D0"/>
    <w:rsid w:val="002647D3"/>
    <w:rsid w:val="00275EAE"/>
    <w:rsid w:val="00294998"/>
    <w:rsid w:val="00297F18"/>
    <w:rsid w:val="002A0D31"/>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44FEB"/>
    <w:rsid w:val="004726BC"/>
    <w:rsid w:val="00474105"/>
    <w:rsid w:val="00480E6E"/>
    <w:rsid w:val="00486277"/>
    <w:rsid w:val="00494CF6"/>
    <w:rsid w:val="00495F8D"/>
    <w:rsid w:val="004A1FAE"/>
    <w:rsid w:val="004A32FF"/>
    <w:rsid w:val="004B06EB"/>
    <w:rsid w:val="004B6AD0"/>
    <w:rsid w:val="004B7C89"/>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E0479"/>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172E"/>
    <w:rsid w:val="009A44CE"/>
    <w:rsid w:val="009B5EE3"/>
    <w:rsid w:val="009C4DFC"/>
    <w:rsid w:val="009D44F8"/>
    <w:rsid w:val="009E3160"/>
    <w:rsid w:val="009E770F"/>
    <w:rsid w:val="009F220C"/>
    <w:rsid w:val="009F3B05"/>
    <w:rsid w:val="009F4931"/>
    <w:rsid w:val="00A14534"/>
    <w:rsid w:val="00A16DAA"/>
    <w:rsid w:val="00A24162"/>
    <w:rsid w:val="00A24A20"/>
    <w:rsid w:val="00A25023"/>
    <w:rsid w:val="00A270EA"/>
    <w:rsid w:val="00A34BA2"/>
    <w:rsid w:val="00A36F27"/>
    <w:rsid w:val="00A42E32"/>
    <w:rsid w:val="00A46E63"/>
    <w:rsid w:val="00A51DC5"/>
    <w:rsid w:val="00A53DE1"/>
    <w:rsid w:val="00A615E1"/>
    <w:rsid w:val="00A721FE"/>
    <w:rsid w:val="00A755E8"/>
    <w:rsid w:val="00A93A5D"/>
    <w:rsid w:val="00AB32F8"/>
    <w:rsid w:val="00AB551D"/>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205A"/>
    <w:rsid w:val="00BB4E51"/>
    <w:rsid w:val="00BD431F"/>
    <w:rsid w:val="00BE423E"/>
    <w:rsid w:val="00BF61AC"/>
    <w:rsid w:val="00C47FA6"/>
    <w:rsid w:val="00C57FC6"/>
    <w:rsid w:val="00C60203"/>
    <w:rsid w:val="00C66A7D"/>
    <w:rsid w:val="00C779DA"/>
    <w:rsid w:val="00C814F7"/>
    <w:rsid w:val="00CA4B4D"/>
    <w:rsid w:val="00CB35C3"/>
    <w:rsid w:val="00CD323D"/>
    <w:rsid w:val="00CE4030"/>
    <w:rsid w:val="00CE64B3"/>
    <w:rsid w:val="00CF1A49"/>
    <w:rsid w:val="00D0630C"/>
    <w:rsid w:val="00D243A9"/>
    <w:rsid w:val="00D305E5"/>
    <w:rsid w:val="00D37CD3"/>
    <w:rsid w:val="00D5423D"/>
    <w:rsid w:val="00D66A52"/>
    <w:rsid w:val="00D66EFA"/>
    <w:rsid w:val="00D72A2D"/>
    <w:rsid w:val="00D9521A"/>
    <w:rsid w:val="00D95F3F"/>
    <w:rsid w:val="00DA3914"/>
    <w:rsid w:val="00DA59AA"/>
    <w:rsid w:val="00DB6915"/>
    <w:rsid w:val="00DB7E1E"/>
    <w:rsid w:val="00DC1665"/>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1D4B"/>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3A6A1"/>
  <w15:chartTrackingRefBased/>
  <w15:docId w15:val="{333013B6-8A41-4302-B5A9-0A1138D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086047"/>
  </w:style>
  <w:style w:type="paragraph" w:customStyle="1" w:styleId="pv-accomplishment-entityproficiency">
    <w:name w:val="pv-accomplishment-entity__proficiency"/>
    <w:basedOn w:val="Normal"/>
    <w:rsid w:val="00086047"/>
    <w:pPr>
      <w:spacing w:before="100" w:beforeAutospacing="1" w:after="100" w:afterAutospacing="1"/>
    </w:pPr>
    <w:rPr>
      <w:rFonts w:ascii="Times New Roman" w:eastAsia="Times New Roman" w:hAnsi="Times New Roman" w:cs="Times New Roman"/>
      <w:color w:val="auto"/>
      <w:sz w:val="24"/>
      <w:szCs w:val="24"/>
    </w:rPr>
  </w:style>
  <w:style w:type="character" w:customStyle="1" w:styleId="visually-hidden">
    <w:name w:val="visually-hidden"/>
    <w:basedOn w:val="DefaultParagraphFont"/>
    <w:rsid w:val="00086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3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kynam2000/" TargetMode="External"/><Relationship Id="rId13" Type="http://schemas.openxmlformats.org/officeDocument/2006/relationships/hyperlink" Target="https://github.com/lekynam2000/RefferalNetworkproje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YNAM001@e.ntu.edu.sg" TargetMode="External"/><Relationship Id="rId12" Type="http://schemas.openxmlformats.org/officeDocument/2006/relationships/hyperlink" Target="https://github.com/lekynam2000/Sudoku-Solver"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RIxV2HuBEF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lekynam2000/Sudoku-Solver" TargetMode="External"/><Relationship Id="rId4" Type="http://schemas.openxmlformats.org/officeDocument/2006/relationships/webSettings" Target="webSettings.xml"/><Relationship Id="rId9" Type="http://schemas.openxmlformats.org/officeDocument/2006/relationships/hyperlink" Target="https://github.com/lekynam2000/Snak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C0068ED6BE46CC90B1A47CBA94E972"/>
        <w:category>
          <w:name w:val="General"/>
          <w:gallery w:val="placeholder"/>
        </w:category>
        <w:types>
          <w:type w:val="bbPlcHdr"/>
        </w:types>
        <w:behaviors>
          <w:behavior w:val="content"/>
        </w:behaviors>
        <w:guid w:val="{0FB67D67-9EAE-4AC0-925C-4378FA04C85F}"/>
      </w:docPartPr>
      <w:docPartBody>
        <w:p w:rsidR="00A50B84" w:rsidRDefault="00F1118F">
          <w:pPr>
            <w:pStyle w:val="CBC0068ED6BE46CC90B1A47CBA94E972"/>
          </w:pPr>
          <w:r w:rsidRPr="00CF1A49">
            <w:t>Phone</w:t>
          </w:r>
        </w:p>
      </w:docPartBody>
    </w:docPart>
    <w:docPart>
      <w:docPartPr>
        <w:name w:val="B9A96CA491624E9FB6DE89FCE3627766"/>
        <w:category>
          <w:name w:val="General"/>
          <w:gallery w:val="placeholder"/>
        </w:category>
        <w:types>
          <w:type w:val="bbPlcHdr"/>
        </w:types>
        <w:behaviors>
          <w:behavior w:val="content"/>
        </w:behaviors>
        <w:guid w:val="{9214A9F6-05C3-4AF2-93A8-F724E0FDB2D9}"/>
      </w:docPartPr>
      <w:docPartBody>
        <w:p w:rsidR="00A50B84" w:rsidRDefault="00F1118F">
          <w:pPr>
            <w:pStyle w:val="B9A96CA491624E9FB6DE89FCE3627766"/>
          </w:pPr>
          <w:r w:rsidRPr="00CF1A49">
            <w:t>Email</w:t>
          </w:r>
        </w:p>
      </w:docPartBody>
    </w:docPart>
    <w:docPart>
      <w:docPartPr>
        <w:name w:val="94D412DC48534A6FB46AFE653AF09FB0"/>
        <w:category>
          <w:name w:val="General"/>
          <w:gallery w:val="placeholder"/>
        </w:category>
        <w:types>
          <w:type w:val="bbPlcHdr"/>
        </w:types>
        <w:behaviors>
          <w:behavior w:val="content"/>
        </w:behaviors>
        <w:guid w:val="{8C2E8B2F-6094-4382-9683-C53F68865FCF}"/>
      </w:docPartPr>
      <w:docPartBody>
        <w:p w:rsidR="00A50B84" w:rsidRDefault="00F1118F">
          <w:pPr>
            <w:pStyle w:val="94D412DC48534A6FB46AFE653AF09FB0"/>
          </w:pPr>
          <w:r w:rsidRPr="00CF1A49">
            <w:t>LinkedIn Profile</w:t>
          </w:r>
        </w:p>
      </w:docPartBody>
    </w:docPart>
    <w:docPart>
      <w:docPartPr>
        <w:name w:val="12A9CE2DADF24B95A3647CF52795E8C1"/>
        <w:category>
          <w:name w:val="General"/>
          <w:gallery w:val="placeholder"/>
        </w:category>
        <w:types>
          <w:type w:val="bbPlcHdr"/>
        </w:types>
        <w:behaviors>
          <w:behavior w:val="content"/>
        </w:behaviors>
        <w:guid w:val="{6E836E02-7F5F-4576-8144-4DF1EF95B154}"/>
      </w:docPartPr>
      <w:docPartBody>
        <w:p w:rsidR="00A50B84" w:rsidRDefault="00F1118F">
          <w:pPr>
            <w:pStyle w:val="12A9CE2DADF24B95A3647CF52795E8C1"/>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DD"/>
    <w:rsid w:val="002E6489"/>
    <w:rsid w:val="008446D7"/>
    <w:rsid w:val="00A060DD"/>
    <w:rsid w:val="00A42018"/>
    <w:rsid w:val="00A50B84"/>
    <w:rsid w:val="00CD59CF"/>
    <w:rsid w:val="00F1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40137FA8348ECBD2F448338C96A0E">
    <w:name w:val="31B40137FA8348ECBD2F448338C96A0E"/>
  </w:style>
  <w:style w:type="character" w:styleId="IntenseEmphasis">
    <w:name w:val="Intense Emphasis"/>
    <w:basedOn w:val="DefaultParagraphFont"/>
    <w:uiPriority w:val="2"/>
    <w:rPr>
      <w:b/>
      <w:iCs/>
      <w:color w:val="262626" w:themeColor="text1" w:themeTint="D9"/>
    </w:rPr>
  </w:style>
  <w:style w:type="paragraph" w:customStyle="1" w:styleId="94B13788BE0442E793FB7EFF0E3695D3">
    <w:name w:val="94B13788BE0442E793FB7EFF0E3695D3"/>
  </w:style>
  <w:style w:type="paragraph" w:customStyle="1" w:styleId="F8932AE78C1A42A0B8B67439F0121F85">
    <w:name w:val="F8932AE78C1A42A0B8B67439F0121F85"/>
  </w:style>
  <w:style w:type="paragraph" w:customStyle="1" w:styleId="C7D69C651AD74707ADE07C6D3D443270">
    <w:name w:val="C7D69C651AD74707ADE07C6D3D443270"/>
  </w:style>
  <w:style w:type="paragraph" w:customStyle="1" w:styleId="CBC0068ED6BE46CC90B1A47CBA94E972">
    <w:name w:val="CBC0068ED6BE46CC90B1A47CBA94E972"/>
  </w:style>
  <w:style w:type="paragraph" w:customStyle="1" w:styleId="B9A96CA491624E9FB6DE89FCE3627766">
    <w:name w:val="B9A96CA491624E9FB6DE89FCE3627766"/>
  </w:style>
  <w:style w:type="paragraph" w:customStyle="1" w:styleId="5F65C0DB8FEE47259A1380C8B09702CA">
    <w:name w:val="5F65C0DB8FEE47259A1380C8B09702CA"/>
  </w:style>
  <w:style w:type="paragraph" w:customStyle="1" w:styleId="94D412DC48534A6FB46AFE653AF09FB0">
    <w:name w:val="94D412DC48534A6FB46AFE653AF09FB0"/>
  </w:style>
  <w:style w:type="paragraph" w:customStyle="1" w:styleId="8F393E4647CA47FEA7F00D0CA94C772D">
    <w:name w:val="8F393E4647CA47FEA7F00D0CA94C772D"/>
  </w:style>
  <w:style w:type="paragraph" w:customStyle="1" w:styleId="C4545E4D770B42208D8686B6DA04E759">
    <w:name w:val="C4545E4D770B42208D8686B6DA04E759"/>
  </w:style>
  <w:style w:type="paragraph" w:customStyle="1" w:styleId="05C172251AA84242B33766B3A7D73666">
    <w:name w:val="05C172251AA84242B33766B3A7D73666"/>
  </w:style>
  <w:style w:type="paragraph" w:customStyle="1" w:styleId="02C9179AB9214AB99B37E7540D132B96">
    <w:name w:val="02C9179AB9214AB99B37E7540D132B96"/>
  </w:style>
  <w:style w:type="paragraph" w:customStyle="1" w:styleId="3D56FC7A23B9429684CC86EC47021BF7">
    <w:name w:val="3D56FC7A23B9429684CC86EC47021BF7"/>
  </w:style>
  <w:style w:type="paragraph" w:customStyle="1" w:styleId="174B09E67A4D44A7903B1ED7098E1137">
    <w:name w:val="174B09E67A4D44A7903B1ED7098E1137"/>
  </w:style>
  <w:style w:type="paragraph" w:customStyle="1" w:styleId="C5346CADE89749A9A697795B19BD3E52">
    <w:name w:val="C5346CADE89749A9A697795B19BD3E52"/>
  </w:style>
  <w:style w:type="character" w:styleId="SubtleReference">
    <w:name w:val="Subtle Reference"/>
    <w:basedOn w:val="DefaultParagraphFont"/>
    <w:uiPriority w:val="10"/>
    <w:qFormat/>
    <w:rsid w:val="00A060DD"/>
    <w:rPr>
      <w:b/>
      <w:caps w:val="0"/>
      <w:smallCaps/>
      <w:color w:val="595959" w:themeColor="text1" w:themeTint="A6"/>
    </w:rPr>
  </w:style>
  <w:style w:type="paragraph" w:customStyle="1" w:styleId="FBC75F498F4940AFA7EC3512A58010E4">
    <w:name w:val="FBC75F498F4940AFA7EC3512A58010E4"/>
  </w:style>
  <w:style w:type="paragraph" w:customStyle="1" w:styleId="A9451397201A469BB1705A07B17FE65B">
    <w:name w:val="A9451397201A469BB1705A07B17FE65B"/>
  </w:style>
  <w:style w:type="paragraph" w:customStyle="1" w:styleId="D72A49A1C70B40BFB063167ECE17A4F9">
    <w:name w:val="D72A49A1C70B40BFB063167ECE17A4F9"/>
  </w:style>
  <w:style w:type="paragraph" w:customStyle="1" w:styleId="59FD964E4B794012A32AD40839AAD617">
    <w:name w:val="59FD964E4B794012A32AD40839AAD617"/>
  </w:style>
  <w:style w:type="paragraph" w:customStyle="1" w:styleId="23FFB5CFB522489D805061741C5A736F">
    <w:name w:val="23FFB5CFB522489D805061741C5A736F"/>
  </w:style>
  <w:style w:type="paragraph" w:customStyle="1" w:styleId="08C4F1C1CD6E4C07B6B3CED97B5258DA">
    <w:name w:val="08C4F1C1CD6E4C07B6B3CED97B5258DA"/>
  </w:style>
  <w:style w:type="paragraph" w:customStyle="1" w:styleId="0485F979182F491DB50F63879B5E1868">
    <w:name w:val="0485F979182F491DB50F63879B5E1868"/>
  </w:style>
  <w:style w:type="paragraph" w:customStyle="1" w:styleId="12A9CE2DADF24B95A3647CF52795E8C1">
    <w:name w:val="12A9CE2DADF24B95A3647CF52795E8C1"/>
  </w:style>
  <w:style w:type="paragraph" w:customStyle="1" w:styleId="200AC50176B245F790FCFA65AE4B2331">
    <w:name w:val="200AC50176B245F790FCFA65AE4B2331"/>
  </w:style>
  <w:style w:type="paragraph" w:customStyle="1" w:styleId="C649BE926FE24FC885BD39C3F2BCD1A2">
    <w:name w:val="C649BE926FE24FC885BD39C3F2BCD1A2"/>
  </w:style>
  <w:style w:type="paragraph" w:customStyle="1" w:styleId="B9606CA131714E3CA7B81467E27FE705">
    <w:name w:val="B9606CA131714E3CA7B81467E27FE705"/>
  </w:style>
  <w:style w:type="paragraph" w:customStyle="1" w:styleId="DC3780E3E84948F1A027957B6487E327">
    <w:name w:val="DC3780E3E84948F1A027957B6487E327"/>
  </w:style>
  <w:style w:type="paragraph" w:customStyle="1" w:styleId="11A6A8DE8A1447C5A561EC59EC6474EB">
    <w:name w:val="11A6A8DE8A1447C5A561EC59EC6474EB"/>
  </w:style>
  <w:style w:type="paragraph" w:customStyle="1" w:styleId="28F7C6630A354A31A8F54520ECF1E144">
    <w:name w:val="28F7C6630A354A31A8F54520ECF1E144"/>
  </w:style>
  <w:style w:type="paragraph" w:customStyle="1" w:styleId="D4E9A2BCB2874BB5999D4F7D3F997B89">
    <w:name w:val="D4E9A2BCB2874BB5999D4F7D3F997B89"/>
  </w:style>
  <w:style w:type="paragraph" w:customStyle="1" w:styleId="5652D62A89B342A7872339F3A52B49CA">
    <w:name w:val="5652D62A89B342A7872339F3A52B49CA"/>
  </w:style>
  <w:style w:type="paragraph" w:customStyle="1" w:styleId="DDDC64F0FC1148139168A20B66DE7B06">
    <w:name w:val="DDDC64F0FC1148139168A20B66DE7B06"/>
  </w:style>
  <w:style w:type="paragraph" w:customStyle="1" w:styleId="42D4F3DF3F06404BAA7340FF71F21075">
    <w:name w:val="42D4F3DF3F06404BAA7340FF71F21075"/>
  </w:style>
  <w:style w:type="paragraph" w:customStyle="1" w:styleId="D2707543DB7746E690C6D4DE90BCC433">
    <w:name w:val="D2707543DB7746E690C6D4DE90BCC433"/>
  </w:style>
  <w:style w:type="paragraph" w:customStyle="1" w:styleId="FA03C0340CE84A9E9BE6C364613740B9">
    <w:name w:val="FA03C0340CE84A9E9BE6C364613740B9"/>
  </w:style>
  <w:style w:type="paragraph" w:customStyle="1" w:styleId="5B2EB043EE2246EE9BEA6EA114ED488F">
    <w:name w:val="5B2EB043EE2246EE9BEA6EA114ED488F"/>
  </w:style>
  <w:style w:type="paragraph" w:customStyle="1" w:styleId="9BAC0F90C39E4BD39527656DB7F84479">
    <w:name w:val="9BAC0F90C39E4BD39527656DB7F84479"/>
  </w:style>
  <w:style w:type="paragraph" w:customStyle="1" w:styleId="C873D91C8B054D158389D562A80A0E13">
    <w:name w:val="C873D91C8B054D158389D562A80A0E13"/>
  </w:style>
  <w:style w:type="paragraph" w:customStyle="1" w:styleId="CE96FE911024408EB1B2F977F7C4FA72">
    <w:name w:val="CE96FE911024408EB1B2F977F7C4FA72"/>
  </w:style>
  <w:style w:type="paragraph" w:customStyle="1" w:styleId="EFDF3056D41C4C01A21C65AFF2BADBC8">
    <w:name w:val="EFDF3056D41C4C01A21C65AFF2BADBC8"/>
  </w:style>
  <w:style w:type="paragraph" w:customStyle="1" w:styleId="CD43AC735CA744D586205DE773F0AACB">
    <w:name w:val="CD43AC735CA744D586205DE773F0AACB"/>
  </w:style>
  <w:style w:type="paragraph" w:customStyle="1" w:styleId="D47C395940A04B569A14A3F0AB2BC406">
    <w:name w:val="D47C395940A04B569A14A3F0AB2BC406"/>
    <w:rsid w:val="00A060DD"/>
  </w:style>
  <w:style w:type="paragraph" w:customStyle="1" w:styleId="5FA56B7FA0DF4EDABB5399E667648D3A">
    <w:name w:val="5FA56B7FA0DF4EDABB5399E667648D3A"/>
    <w:rsid w:val="00A060DD"/>
  </w:style>
  <w:style w:type="paragraph" w:customStyle="1" w:styleId="4AA91A2D836C4580B381291F35A42D26">
    <w:name w:val="4AA91A2D836C4580B381291F35A42D26"/>
    <w:rsid w:val="00A060DD"/>
  </w:style>
  <w:style w:type="paragraph" w:customStyle="1" w:styleId="CBDD73DE50E047F9A4A77B3402970443">
    <w:name w:val="CBDD73DE50E047F9A4A77B3402970443"/>
    <w:rsid w:val="00A060DD"/>
  </w:style>
  <w:style w:type="paragraph" w:customStyle="1" w:styleId="6F9B8FF8B4BB4649ADA1D43E2B868F89">
    <w:name w:val="6F9B8FF8B4BB4649ADA1D43E2B868F89"/>
    <w:rsid w:val="00A060DD"/>
  </w:style>
  <w:style w:type="paragraph" w:customStyle="1" w:styleId="93F02FD8D3B2461D9A7A947A0808CA7D">
    <w:name w:val="93F02FD8D3B2461D9A7A947A0808CA7D"/>
    <w:rsid w:val="00A060DD"/>
  </w:style>
  <w:style w:type="paragraph" w:customStyle="1" w:styleId="17F8E447B94744C18EFCA3576A60F10D">
    <w:name w:val="17F8E447B94744C18EFCA3576A60F10D"/>
    <w:rsid w:val="00A060DD"/>
  </w:style>
  <w:style w:type="paragraph" w:customStyle="1" w:styleId="CBBA4A8756BB4720AB9047B5CDBEAD14">
    <w:name w:val="CBBA4A8756BB4720AB9047B5CDBEAD14"/>
    <w:rsid w:val="00A060DD"/>
  </w:style>
  <w:style w:type="paragraph" w:customStyle="1" w:styleId="27495287980746F2B89D48B36E909F78">
    <w:name w:val="27495287980746F2B89D48B36E909F78"/>
    <w:rsid w:val="00A060DD"/>
  </w:style>
  <w:style w:type="paragraph" w:customStyle="1" w:styleId="C12CC6D952594514864F0B76E5483A19">
    <w:name w:val="C12CC6D952594514864F0B76E5483A19"/>
    <w:rsid w:val="00A060DD"/>
  </w:style>
  <w:style w:type="paragraph" w:customStyle="1" w:styleId="5AF10833B7764B57BFEB9AFE2DD0E92E">
    <w:name w:val="5AF10833B7764B57BFEB9AFE2DD0E92E"/>
    <w:rsid w:val="00A060DD"/>
  </w:style>
  <w:style w:type="paragraph" w:customStyle="1" w:styleId="5E8852FDCD7D4858BC60A73CD01CBAF4">
    <w:name w:val="5E8852FDCD7D4858BC60A73CD01CBAF4"/>
    <w:rsid w:val="00A060DD"/>
  </w:style>
  <w:style w:type="paragraph" w:customStyle="1" w:styleId="0DC14B56E3214A0B8FBAAE8964B2C3FC">
    <w:name w:val="0DC14B56E3214A0B8FBAAE8964B2C3FC"/>
    <w:rsid w:val="00A060DD"/>
  </w:style>
  <w:style w:type="paragraph" w:customStyle="1" w:styleId="5B5DB8B0C189495C92022C6B3BBC1EFD">
    <w:name w:val="5B5DB8B0C189495C92022C6B3BBC1EFD"/>
    <w:rsid w:val="00A060DD"/>
  </w:style>
  <w:style w:type="paragraph" w:customStyle="1" w:styleId="EE7B010D2E274F6EB7365E3EE70AB775">
    <w:name w:val="EE7B010D2E274F6EB7365E3EE70AB775"/>
    <w:rsid w:val="00A060DD"/>
  </w:style>
  <w:style w:type="paragraph" w:customStyle="1" w:styleId="3C27356753074555858308F3C884B17D">
    <w:name w:val="3C27356753074555858308F3C884B17D"/>
    <w:rsid w:val="00A060DD"/>
  </w:style>
  <w:style w:type="paragraph" w:customStyle="1" w:styleId="85A4278C16494E4297D93B47F2C5C340">
    <w:name w:val="85A4278C16494E4297D93B47F2C5C340"/>
    <w:rsid w:val="00A060DD"/>
  </w:style>
  <w:style w:type="paragraph" w:customStyle="1" w:styleId="1B9CB9F439DC42C88983492BB86D4F02">
    <w:name w:val="1B9CB9F439DC42C88983492BB86D4F02"/>
    <w:rsid w:val="00A060DD"/>
  </w:style>
  <w:style w:type="paragraph" w:customStyle="1" w:styleId="2AD2EC0FA58B4198897DA0450113469A">
    <w:name w:val="2AD2EC0FA58B4198897DA0450113469A"/>
    <w:rsid w:val="00A060DD"/>
  </w:style>
  <w:style w:type="paragraph" w:customStyle="1" w:styleId="6EFC2D8948514D3C849C5D08F894CB79">
    <w:name w:val="6EFC2D8948514D3C849C5D08F894CB79"/>
    <w:rsid w:val="00A060DD"/>
  </w:style>
  <w:style w:type="paragraph" w:customStyle="1" w:styleId="6562765858FC4DBEB977D20996960370">
    <w:name w:val="6562765858FC4DBEB977D20996960370"/>
    <w:rsid w:val="00A060DD"/>
  </w:style>
  <w:style w:type="paragraph" w:customStyle="1" w:styleId="05F82ABD1EFC43FFA947584837FF05CC">
    <w:name w:val="05F82ABD1EFC43FFA947584837FF05CC"/>
    <w:rsid w:val="00A06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17</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Le Ky Nam</cp:lastModifiedBy>
  <cp:revision>7</cp:revision>
  <cp:lastPrinted>2020-02-10T09:50:00Z</cp:lastPrinted>
  <dcterms:created xsi:type="dcterms:W3CDTF">2020-02-05T16:07:00Z</dcterms:created>
  <dcterms:modified xsi:type="dcterms:W3CDTF">2020-03-19T01:40:00Z</dcterms:modified>
  <cp:category/>
</cp:coreProperties>
</file>